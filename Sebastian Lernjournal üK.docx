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C58AA" w14:textId="77777777" w:rsidR="009A1B2C" w:rsidRDefault="00BC4CD0" w:rsidP="009A1B2C">
      <w:pPr>
        <w:pStyle w:val="berschrift1"/>
        <w:ind w:left="360" w:hanging="360"/>
      </w:pPr>
      <w:bookmarkStart w:id="0" w:name="_Toc373508064"/>
      <w:r>
        <w:t>üK-Lernjournal</w:t>
      </w:r>
      <w:bookmarkEnd w:id="0"/>
    </w:p>
    <w:p w14:paraId="1482266F" w14:textId="77777777" w:rsidR="0061393C" w:rsidRPr="0061393C" w:rsidRDefault="0061393C" w:rsidP="0061393C"/>
    <w:tbl>
      <w:tblPr>
        <w:tblStyle w:val="TabellemithellemGitternetz1"/>
        <w:tblW w:w="9180" w:type="dxa"/>
        <w:tblLook w:val="04A0" w:firstRow="1" w:lastRow="0" w:firstColumn="1" w:lastColumn="0" w:noHBand="0" w:noVBand="1"/>
      </w:tblPr>
      <w:tblGrid>
        <w:gridCol w:w="2547"/>
        <w:gridCol w:w="2806"/>
        <w:gridCol w:w="1421"/>
        <w:gridCol w:w="2406"/>
      </w:tblGrid>
      <w:tr w:rsidR="00BC4CD0" w14:paraId="227A5151" w14:textId="77777777" w:rsidTr="00062CE8">
        <w:tc>
          <w:tcPr>
            <w:tcW w:w="2547" w:type="dxa"/>
          </w:tcPr>
          <w:p w14:paraId="60093E66" w14:textId="77777777"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Modulnummer und Titel</w:t>
            </w:r>
          </w:p>
        </w:tc>
        <w:tc>
          <w:tcPr>
            <w:tcW w:w="6633" w:type="dxa"/>
            <w:gridSpan w:val="3"/>
          </w:tcPr>
          <w:p w14:paraId="5DABCA3C" w14:textId="3FCAAC02" w:rsidR="00BC4CD0" w:rsidRDefault="004F3E98" w:rsidP="00BC4CD0">
            <w:r>
              <w:t>29</w:t>
            </w:r>
            <w:r w:rsidR="00094C9E">
              <w:t>4 Frontend</w:t>
            </w:r>
          </w:p>
        </w:tc>
      </w:tr>
      <w:tr w:rsidR="00BC4CD0" w14:paraId="78DB9B57" w14:textId="77777777" w:rsidTr="00062CE8">
        <w:tc>
          <w:tcPr>
            <w:tcW w:w="2547" w:type="dxa"/>
          </w:tcPr>
          <w:p w14:paraId="498E4B05" w14:textId="77777777"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Kursdaten</w:t>
            </w:r>
          </w:p>
        </w:tc>
        <w:tc>
          <w:tcPr>
            <w:tcW w:w="2806" w:type="dxa"/>
          </w:tcPr>
          <w:p w14:paraId="72E0DA4D" w14:textId="3893E252" w:rsidR="00BC4CD0" w:rsidRDefault="00D803C4" w:rsidP="00BC4CD0">
            <w:r>
              <w:t>06.05</w:t>
            </w:r>
            <w:r w:rsidR="00055E90">
              <w:t xml:space="preserve"> - </w:t>
            </w:r>
          </w:p>
        </w:tc>
        <w:tc>
          <w:tcPr>
            <w:tcW w:w="1421" w:type="dxa"/>
          </w:tcPr>
          <w:p w14:paraId="3723B3DC" w14:textId="77777777"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Kursort</w:t>
            </w:r>
          </w:p>
        </w:tc>
        <w:tc>
          <w:tcPr>
            <w:tcW w:w="2406" w:type="dxa"/>
          </w:tcPr>
          <w:p w14:paraId="6FB7CA5F" w14:textId="6763F4B8" w:rsidR="00BC4CD0" w:rsidRDefault="00D803C4" w:rsidP="00BC4CD0">
            <w:r>
              <w:t>BBC Bümpliz</w:t>
            </w:r>
          </w:p>
        </w:tc>
      </w:tr>
      <w:tr w:rsidR="00BC4CD0" w14:paraId="37384464" w14:textId="77777777" w:rsidTr="00062CE8">
        <w:tc>
          <w:tcPr>
            <w:tcW w:w="2547" w:type="dxa"/>
          </w:tcPr>
          <w:p w14:paraId="1BE34A20" w14:textId="77777777"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Vorname und Name</w:t>
            </w:r>
          </w:p>
        </w:tc>
        <w:tc>
          <w:tcPr>
            <w:tcW w:w="2806" w:type="dxa"/>
          </w:tcPr>
          <w:p w14:paraId="799F684A" w14:textId="1CB4F78C" w:rsidR="00BC4CD0" w:rsidRDefault="00094C9E" w:rsidP="00BC4CD0">
            <w:r>
              <w:t>Sebastian Christen</w:t>
            </w:r>
          </w:p>
        </w:tc>
        <w:tc>
          <w:tcPr>
            <w:tcW w:w="1421" w:type="dxa"/>
          </w:tcPr>
          <w:p w14:paraId="7370E7B3" w14:textId="77777777"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Lehrbetrieb</w:t>
            </w:r>
          </w:p>
        </w:tc>
        <w:tc>
          <w:tcPr>
            <w:tcW w:w="2406" w:type="dxa"/>
          </w:tcPr>
          <w:p w14:paraId="4D75B1F1" w14:textId="114FB446" w:rsidR="00BC4CD0" w:rsidRDefault="00D803C4" w:rsidP="00BC4CD0">
            <w:r>
              <w:t>Swisscom (Schweiz) AG</w:t>
            </w:r>
          </w:p>
        </w:tc>
      </w:tr>
    </w:tbl>
    <w:p w14:paraId="04A48201" w14:textId="77777777" w:rsidR="0061393C" w:rsidRDefault="0061393C" w:rsidP="0061393C"/>
    <w:p w14:paraId="361C1364" w14:textId="010E07E2" w:rsidR="009A1B2C" w:rsidRDefault="0061393C" w:rsidP="0061393C">
      <w:pPr>
        <w:pStyle w:val="berschrift2"/>
      </w:pPr>
      <w:r>
        <w:t>1.</w:t>
      </w:r>
      <w:r w:rsidR="009A1B2C" w:rsidRPr="008F6D25">
        <w:t xml:space="preserve"> Tag: </w:t>
      </w:r>
      <w:r w:rsidR="00FD4174">
        <w:t>06.05.20</w:t>
      </w:r>
      <w:r w:rsidR="00CF000D">
        <w:t>24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61393C" w14:paraId="2EA4B5A9" w14:textId="77777777" w:rsidTr="00294FFB">
        <w:tc>
          <w:tcPr>
            <w:tcW w:w="9209" w:type="dxa"/>
            <w:tcBorders>
              <w:bottom w:val="single" w:sz="4" w:space="0" w:color="auto"/>
            </w:tcBorders>
          </w:tcPr>
          <w:p w14:paraId="6E20B18D" w14:textId="77777777" w:rsidR="0061393C" w:rsidRDefault="0061393C" w:rsidP="0061393C">
            <w:pPr>
              <w:pStyle w:val="berschrift3"/>
            </w:pPr>
            <w:r>
              <w:t>Tätigkeiten</w:t>
            </w:r>
          </w:p>
          <w:p w14:paraId="77486056" w14:textId="77777777" w:rsidR="0061393C" w:rsidRPr="00607D82" w:rsidRDefault="0061393C" w:rsidP="00607D82">
            <w:r w:rsidRPr="00607D82">
              <w:t>Beschreibe hier die Aufgaben</w:t>
            </w:r>
            <w:r w:rsidR="000E2121" w:rsidRPr="00607D82">
              <w:t>,</w:t>
            </w:r>
            <w:r w:rsidRPr="00607D82">
              <w:t xml:space="preserve"> die du heute ausgeführt hast</w:t>
            </w:r>
            <w:r w:rsidR="000E2121" w:rsidRPr="00607D82">
              <w:t>,</w:t>
            </w:r>
            <w:r w:rsidRPr="00607D82">
              <w:t xml:space="preserve"> und gib an, wie lange du dich damit beschäftigt hast.</w:t>
            </w:r>
          </w:p>
        </w:tc>
      </w:tr>
      <w:tr w:rsidR="0061393C" w14:paraId="167200D2" w14:textId="77777777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EF5E" w14:textId="212AC1D1" w:rsidR="0061393C" w:rsidRDefault="004F3E98" w:rsidP="0061393C">
            <w:r>
              <w:t xml:space="preserve">Heute haben wir unseren Arbeitsplatz eingerichtet mit </w:t>
            </w:r>
            <w:r w:rsidR="00055E90">
              <w:t>Node, NPM, React, Git, Vscode etc.</w:t>
            </w:r>
          </w:p>
          <w:p w14:paraId="21CBE2B5" w14:textId="029F5A6E" w:rsidR="00055E90" w:rsidRDefault="00284716" w:rsidP="0061393C">
            <w:r>
              <w:t>Ich habe gelernt, dass React zu einem gewissent Teil ähnlichkeiten wie Angular hat, welches ich bereits kenne.</w:t>
            </w:r>
          </w:p>
          <w:p w14:paraId="24FC2EF5" w14:textId="345D631A" w:rsidR="00284716" w:rsidRDefault="00284716" w:rsidP="0061393C">
            <w:r>
              <w:t>Ich lernte, was Components sind</w:t>
            </w:r>
            <w:r w:rsidR="00522BC1">
              <w:t xml:space="preserve"> und habe einige Aufträge erledigt, bei dem ich variablen aus Javascript im HTML anzeigen musste</w:t>
            </w:r>
          </w:p>
          <w:p w14:paraId="7678E18E" w14:textId="77777777" w:rsidR="0061393C" w:rsidRDefault="0061393C" w:rsidP="0061393C"/>
        </w:tc>
      </w:tr>
      <w:tr w:rsidR="0061393C" w14:paraId="530B4503" w14:textId="77777777" w:rsidTr="00294FFB">
        <w:tc>
          <w:tcPr>
            <w:tcW w:w="9209" w:type="dxa"/>
            <w:tcBorders>
              <w:top w:val="single" w:sz="4" w:space="0" w:color="auto"/>
            </w:tcBorders>
          </w:tcPr>
          <w:p w14:paraId="2E96320F" w14:textId="77777777" w:rsidR="0061393C" w:rsidRDefault="0061393C" w:rsidP="0061393C"/>
        </w:tc>
      </w:tr>
      <w:tr w:rsidR="0061393C" w14:paraId="7BD090B5" w14:textId="77777777" w:rsidTr="000B2B04">
        <w:tc>
          <w:tcPr>
            <w:tcW w:w="9209" w:type="dxa"/>
            <w:tcBorders>
              <w:bottom w:val="single" w:sz="4" w:space="0" w:color="auto"/>
            </w:tcBorders>
          </w:tcPr>
          <w:p w14:paraId="72635C94" w14:textId="77777777" w:rsidR="0061393C" w:rsidRDefault="0061393C" w:rsidP="0061393C">
            <w:pPr>
              <w:pStyle w:val="berschrift3"/>
            </w:pPr>
            <w:r>
              <w:t>Gelerntes</w:t>
            </w:r>
          </w:p>
          <w:p w14:paraId="68E38775" w14:textId="77777777" w:rsidR="0061393C" w:rsidRDefault="0061393C" w:rsidP="0061393C">
            <w:r w:rsidRPr="0061393C">
              <w:t>Welche Themen waren heute neu für dich und was hast du gelernt?</w:t>
            </w:r>
          </w:p>
        </w:tc>
      </w:tr>
      <w:tr w:rsidR="0061393C" w14:paraId="3A91CBCB" w14:textId="77777777" w:rsidTr="000B2B04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BDC4" w14:textId="65DD2207" w:rsidR="0061393C" w:rsidRDefault="00522BC1" w:rsidP="0061393C">
            <w:r>
              <w:t xml:space="preserve">Für mich war es neu, mit Javascript zu schaffen, da ich vorher meistens mit Typescript geschafft habe. </w:t>
            </w:r>
          </w:p>
          <w:p w14:paraId="3D95E57D" w14:textId="77777777" w:rsidR="00AA4D98" w:rsidRDefault="00AA4D98" w:rsidP="0061393C"/>
        </w:tc>
      </w:tr>
    </w:tbl>
    <w:p w14:paraId="06440D5B" w14:textId="77777777" w:rsidR="0061393C" w:rsidRDefault="0061393C" w:rsidP="0061393C"/>
    <w:p w14:paraId="7BC11108" w14:textId="42C877B5" w:rsidR="000B2B04" w:rsidRDefault="000B2B04" w:rsidP="000B2B04">
      <w:pPr>
        <w:pStyle w:val="berschrift2"/>
      </w:pPr>
      <w:r>
        <w:t>2.</w:t>
      </w:r>
      <w:r w:rsidRPr="008F6D25">
        <w:t xml:space="preserve"> Tag: </w:t>
      </w:r>
      <w:r w:rsidR="001B6B73">
        <w:t>07.05.2024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14:paraId="10FC9513" w14:textId="77777777" w:rsidTr="00294FFB">
        <w:tc>
          <w:tcPr>
            <w:tcW w:w="9209" w:type="dxa"/>
            <w:tcBorders>
              <w:bottom w:val="single" w:sz="4" w:space="0" w:color="auto"/>
            </w:tcBorders>
          </w:tcPr>
          <w:p w14:paraId="38B749DB" w14:textId="77777777" w:rsidR="000B2B04" w:rsidRDefault="000B2B04" w:rsidP="0035360B">
            <w:pPr>
              <w:pStyle w:val="berschrift3"/>
            </w:pPr>
            <w:r>
              <w:t>Tätigkeiten</w:t>
            </w:r>
          </w:p>
          <w:p w14:paraId="6A992A67" w14:textId="77777777"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  <w:r w:rsidR="000B2B04" w:rsidRPr="0061393C">
              <w:t>.</w:t>
            </w:r>
          </w:p>
        </w:tc>
      </w:tr>
      <w:tr w:rsidR="000B2B04" w14:paraId="728A95EC" w14:textId="77777777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C3B5" w14:textId="75EA1E90" w:rsidR="000B2B04" w:rsidRDefault="004B4A63" w:rsidP="0035360B">
            <w:r>
              <w:t>Heu</w:t>
            </w:r>
            <w:r w:rsidR="00A83E74">
              <w:t>te</w:t>
            </w:r>
            <w:r>
              <w:t xml:space="preserve"> habe ich gelernt, was Hooks sind und wie man sie verwendet. </w:t>
            </w:r>
          </w:p>
          <w:p w14:paraId="3D33CD5F" w14:textId="77777777" w:rsidR="000B2B04" w:rsidRDefault="000B2B04" w:rsidP="0035360B"/>
          <w:p w14:paraId="075A8E75" w14:textId="77777777" w:rsidR="000B2B04" w:rsidRDefault="000B2B04" w:rsidP="0035360B"/>
          <w:p w14:paraId="3817C2EB" w14:textId="77777777" w:rsidR="004640E7" w:rsidRDefault="004640E7" w:rsidP="0035360B"/>
          <w:p w14:paraId="029D95DB" w14:textId="77777777" w:rsidR="000B2B04" w:rsidRDefault="000B2B04" w:rsidP="0035360B"/>
        </w:tc>
      </w:tr>
      <w:tr w:rsidR="000B2B04" w14:paraId="11D9B774" w14:textId="77777777" w:rsidTr="00294FFB">
        <w:tc>
          <w:tcPr>
            <w:tcW w:w="9209" w:type="dxa"/>
            <w:tcBorders>
              <w:top w:val="single" w:sz="4" w:space="0" w:color="auto"/>
            </w:tcBorders>
          </w:tcPr>
          <w:p w14:paraId="49A674C0" w14:textId="77777777" w:rsidR="000B2B04" w:rsidRDefault="000B2B04" w:rsidP="0035360B"/>
        </w:tc>
      </w:tr>
      <w:tr w:rsidR="000B2B04" w14:paraId="036644B5" w14:textId="77777777" w:rsidTr="0035360B">
        <w:tc>
          <w:tcPr>
            <w:tcW w:w="9209" w:type="dxa"/>
            <w:tcBorders>
              <w:bottom w:val="single" w:sz="4" w:space="0" w:color="auto"/>
            </w:tcBorders>
          </w:tcPr>
          <w:p w14:paraId="685F9E7A" w14:textId="77777777" w:rsidR="000B2B04" w:rsidRDefault="000B2B04" w:rsidP="0035360B">
            <w:pPr>
              <w:pStyle w:val="berschrift3"/>
            </w:pPr>
            <w:r>
              <w:t>Gelerntes</w:t>
            </w:r>
          </w:p>
          <w:p w14:paraId="374F9725" w14:textId="77777777"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14:paraId="383A1877" w14:textId="77777777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7434" w14:textId="77777777" w:rsidR="000B2B04" w:rsidRDefault="000B2B04" w:rsidP="0035360B"/>
          <w:p w14:paraId="468494F4" w14:textId="77777777" w:rsidR="000B2B04" w:rsidRDefault="000B2B04" w:rsidP="0035360B"/>
          <w:p w14:paraId="675338F8" w14:textId="77777777" w:rsidR="004640E7" w:rsidRDefault="004640E7" w:rsidP="0035360B"/>
          <w:p w14:paraId="7EBD643F" w14:textId="77777777" w:rsidR="000B2B04" w:rsidRDefault="000B2B04" w:rsidP="0035360B"/>
          <w:p w14:paraId="42BBC324" w14:textId="77777777" w:rsidR="000B2B04" w:rsidRDefault="000B2B04" w:rsidP="0035360B"/>
        </w:tc>
      </w:tr>
    </w:tbl>
    <w:p w14:paraId="27C965A6" w14:textId="77777777" w:rsidR="000B2B04" w:rsidRPr="0061393C" w:rsidRDefault="000B2B04" w:rsidP="000B2B04"/>
    <w:p w14:paraId="744D51AA" w14:textId="08EA1295" w:rsidR="000B2B04" w:rsidRDefault="000B2B04" w:rsidP="000B2B04">
      <w:pPr>
        <w:pStyle w:val="berschrift2"/>
      </w:pPr>
      <w:r>
        <w:lastRenderedPageBreak/>
        <w:t>3.</w:t>
      </w:r>
      <w:r w:rsidRPr="008F6D25">
        <w:t xml:space="preserve"> Tag: </w:t>
      </w:r>
      <w:r w:rsidR="001B6B73">
        <w:t>08.05.2024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14:paraId="418F7620" w14:textId="77777777" w:rsidTr="00294FFB">
        <w:tc>
          <w:tcPr>
            <w:tcW w:w="9209" w:type="dxa"/>
            <w:tcBorders>
              <w:bottom w:val="single" w:sz="4" w:space="0" w:color="auto"/>
            </w:tcBorders>
          </w:tcPr>
          <w:p w14:paraId="5542E815" w14:textId="77777777" w:rsidR="000B2B04" w:rsidRDefault="000B2B04" w:rsidP="0035360B">
            <w:pPr>
              <w:pStyle w:val="berschrift3"/>
            </w:pPr>
            <w:r>
              <w:t>Tätigkeiten</w:t>
            </w:r>
          </w:p>
          <w:p w14:paraId="02CE5B41" w14:textId="77777777"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  <w:r w:rsidR="000B2B04" w:rsidRPr="0061393C">
              <w:t>.</w:t>
            </w:r>
          </w:p>
        </w:tc>
      </w:tr>
      <w:tr w:rsidR="000B2B04" w14:paraId="68838002" w14:textId="77777777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753B" w14:textId="4271F4B3" w:rsidR="000B2B04" w:rsidRDefault="00A83E74" w:rsidP="0035360B">
            <w:r>
              <w:t>Ich habe noch die Aufträge von gestern fertig gemacht. Das dauerte eigentlich den ganzen moren.</w:t>
            </w:r>
          </w:p>
          <w:p w14:paraId="34AAE719" w14:textId="55E02945" w:rsidR="00A83E74" w:rsidRDefault="00A83E74" w:rsidP="0035360B">
            <w:r>
              <w:t>Danach habe ich kurz vor dem Mittag begonnen mit der ersten fallstudie.</w:t>
            </w:r>
          </w:p>
          <w:p w14:paraId="693D11B4" w14:textId="77777777" w:rsidR="00A83E74" w:rsidRDefault="00A83E74" w:rsidP="0035360B"/>
          <w:p w14:paraId="7AA52D79" w14:textId="77777777" w:rsidR="000B2B04" w:rsidRDefault="000B2B04" w:rsidP="0035360B"/>
          <w:p w14:paraId="2DCE8161" w14:textId="77777777" w:rsidR="004640E7" w:rsidRDefault="004640E7" w:rsidP="0035360B"/>
          <w:p w14:paraId="66463AFB" w14:textId="77777777" w:rsidR="004640E7" w:rsidRDefault="004640E7" w:rsidP="0035360B"/>
          <w:p w14:paraId="2F5199BC" w14:textId="77777777" w:rsidR="000B2B04" w:rsidRDefault="000B2B04" w:rsidP="0035360B"/>
        </w:tc>
      </w:tr>
      <w:tr w:rsidR="000B2B04" w14:paraId="0D3D75F0" w14:textId="77777777" w:rsidTr="00294FFB">
        <w:tc>
          <w:tcPr>
            <w:tcW w:w="9209" w:type="dxa"/>
            <w:tcBorders>
              <w:top w:val="single" w:sz="4" w:space="0" w:color="auto"/>
            </w:tcBorders>
          </w:tcPr>
          <w:p w14:paraId="17D2CE35" w14:textId="77777777" w:rsidR="000B2B04" w:rsidRDefault="000B2B04" w:rsidP="0035360B"/>
        </w:tc>
      </w:tr>
      <w:tr w:rsidR="000B2B04" w14:paraId="394FAC47" w14:textId="77777777" w:rsidTr="0035360B">
        <w:tc>
          <w:tcPr>
            <w:tcW w:w="9209" w:type="dxa"/>
            <w:tcBorders>
              <w:bottom w:val="single" w:sz="4" w:space="0" w:color="auto"/>
            </w:tcBorders>
          </w:tcPr>
          <w:p w14:paraId="09E231E3" w14:textId="77777777" w:rsidR="000B2B04" w:rsidRDefault="000B2B04" w:rsidP="0035360B">
            <w:pPr>
              <w:pStyle w:val="berschrift3"/>
            </w:pPr>
            <w:r>
              <w:t>Gelerntes</w:t>
            </w:r>
          </w:p>
          <w:p w14:paraId="45A07FB2" w14:textId="77777777"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14:paraId="24582BA3" w14:textId="77777777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2E1E" w14:textId="2AD90E4C" w:rsidR="004640E7" w:rsidRDefault="00570EC1" w:rsidP="0035360B">
            <w:r>
              <w:t xml:space="preserve">Ich habe neu gelernt, wie man in react </w:t>
            </w:r>
            <w:r w:rsidR="00760C1F">
              <w:t xml:space="preserve"> </w:t>
            </w:r>
          </w:p>
          <w:p w14:paraId="6C82EA9F" w14:textId="77777777" w:rsidR="004640E7" w:rsidRDefault="004640E7" w:rsidP="0035360B"/>
          <w:p w14:paraId="756FB8AA" w14:textId="77777777" w:rsidR="000B2B04" w:rsidRDefault="000B2B04" w:rsidP="0035360B"/>
          <w:p w14:paraId="5A0C48F8" w14:textId="77777777" w:rsidR="000B2B04" w:rsidRDefault="000B2B04" w:rsidP="0035360B"/>
        </w:tc>
      </w:tr>
    </w:tbl>
    <w:p w14:paraId="658EC203" w14:textId="77777777" w:rsidR="000B2B04" w:rsidRPr="0061393C" w:rsidRDefault="000B2B04" w:rsidP="000B2B04"/>
    <w:p w14:paraId="30B5D6F7" w14:textId="77777777" w:rsidR="000B2B04" w:rsidRDefault="000B2B04" w:rsidP="000B2B04">
      <w:pPr>
        <w:pStyle w:val="berschrift2"/>
      </w:pPr>
      <w:r>
        <w:t>4.</w:t>
      </w:r>
      <w:r w:rsidRPr="008F6D25">
        <w:t xml:space="preserve"> Tag: </w:t>
      </w:r>
      <w:r w:rsidR="00062CE8">
        <w:t>dd</w:t>
      </w:r>
      <w:r w:rsidR="00062CE8" w:rsidRPr="008F6D25">
        <w:t>.</w:t>
      </w:r>
      <w:r w:rsidR="00062CE8">
        <w:t>mm</w:t>
      </w:r>
      <w:r w:rsidR="00062CE8" w:rsidRPr="008F6D25">
        <w:t>.</w:t>
      </w:r>
      <w:r w:rsidR="00062CE8">
        <w:t>yyyy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14:paraId="2D1919A4" w14:textId="77777777" w:rsidTr="00294FFB">
        <w:tc>
          <w:tcPr>
            <w:tcW w:w="9209" w:type="dxa"/>
            <w:tcBorders>
              <w:bottom w:val="single" w:sz="4" w:space="0" w:color="auto"/>
            </w:tcBorders>
          </w:tcPr>
          <w:p w14:paraId="4B048E75" w14:textId="77777777" w:rsidR="000B2B04" w:rsidRDefault="000B2B04" w:rsidP="0035360B">
            <w:pPr>
              <w:pStyle w:val="berschrift3"/>
            </w:pPr>
            <w:r>
              <w:t>Tätigkeiten</w:t>
            </w:r>
          </w:p>
          <w:p w14:paraId="08D9F859" w14:textId="77777777"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14:paraId="674233C4" w14:textId="77777777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D552" w14:textId="20FF8DD4" w:rsidR="000B2B04" w:rsidRDefault="0011300F" w:rsidP="0035360B">
            <w:r>
              <w:t xml:space="preserve">Heute habe ich zuerst die Fallstudie 1 noch ausgebessert, da ich einige Sachen anpassen musste für </w:t>
            </w:r>
            <w:r w:rsidR="002D7B9D">
              <w:t>die zweite Fallstudie.</w:t>
            </w:r>
          </w:p>
          <w:p w14:paraId="5CD2C98E" w14:textId="74FDC9F0" w:rsidR="002D7B9D" w:rsidRDefault="002D7B9D" w:rsidP="0035360B">
            <w:r>
              <w:t>Ich habe den ganzen Tag dann für die Fallstudie 2 gebraucht.</w:t>
            </w:r>
            <w:r w:rsidR="00721183">
              <w:t xml:space="preserve"> Ich habe auch einige Dinge verbessert, da ich sie anpassen musste für die zweite Fallstudie.</w:t>
            </w:r>
          </w:p>
          <w:p w14:paraId="2CE631AE" w14:textId="229E227F" w:rsidR="00217413" w:rsidRDefault="00217413" w:rsidP="0035360B"/>
          <w:p w14:paraId="63FDF727" w14:textId="77777777" w:rsidR="002D7B9D" w:rsidRDefault="002D7B9D" w:rsidP="0035360B"/>
          <w:p w14:paraId="0433768C" w14:textId="77777777" w:rsidR="004640E7" w:rsidRDefault="004640E7" w:rsidP="0035360B"/>
          <w:p w14:paraId="45577E79" w14:textId="77777777" w:rsidR="004640E7" w:rsidRDefault="004640E7" w:rsidP="0035360B"/>
          <w:p w14:paraId="489BC8D7" w14:textId="77777777" w:rsidR="000B2B04" w:rsidRDefault="000B2B04" w:rsidP="0035360B"/>
          <w:p w14:paraId="1B74B4A1" w14:textId="77777777" w:rsidR="000B2B04" w:rsidRDefault="000B2B04" w:rsidP="0035360B"/>
        </w:tc>
      </w:tr>
      <w:tr w:rsidR="000B2B04" w14:paraId="4105AEEE" w14:textId="77777777" w:rsidTr="00294FFB">
        <w:tc>
          <w:tcPr>
            <w:tcW w:w="9209" w:type="dxa"/>
            <w:tcBorders>
              <w:top w:val="single" w:sz="4" w:space="0" w:color="auto"/>
            </w:tcBorders>
          </w:tcPr>
          <w:p w14:paraId="71C8D7A4" w14:textId="77777777" w:rsidR="000B2B04" w:rsidRDefault="000B2B04" w:rsidP="0035360B"/>
        </w:tc>
      </w:tr>
      <w:tr w:rsidR="000B2B04" w14:paraId="6F8CEFCD" w14:textId="77777777" w:rsidTr="0035360B">
        <w:tc>
          <w:tcPr>
            <w:tcW w:w="9209" w:type="dxa"/>
            <w:tcBorders>
              <w:bottom w:val="single" w:sz="4" w:space="0" w:color="auto"/>
            </w:tcBorders>
          </w:tcPr>
          <w:p w14:paraId="1214C026" w14:textId="77777777" w:rsidR="000B2B04" w:rsidRDefault="000B2B04" w:rsidP="0035360B">
            <w:pPr>
              <w:pStyle w:val="berschrift3"/>
            </w:pPr>
            <w:r>
              <w:t>Gelerntes</w:t>
            </w:r>
          </w:p>
          <w:p w14:paraId="411C238F" w14:textId="77777777"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14:paraId="2EAED72B" w14:textId="77777777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76EC" w14:textId="77777777" w:rsidR="000B2B04" w:rsidRDefault="000B2B04" w:rsidP="0035360B"/>
          <w:p w14:paraId="6757017E" w14:textId="77777777" w:rsidR="000B2B04" w:rsidRDefault="000B2B04" w:rsidP="0035360B"/>
          <w:p w14:paraId="0FE11CBD" w14:textId="2CB333D0" w:rsidR="000B2B04" w:rsidRDefault="00217413" w:rsidP="0035360B">
            <w:r>
              <w:t>Ich habe gelernt, was JWT tokens sind und wie man Sessions einbauen kann</w:t>
            </w:r>
          </w:p>
          <w:p w14:paraId="4A182998" w14:textId="77777777" w:rsidR="004640E7" w:rsidRDefault="004640E7" w:rsidP="0035360B"/>
          <w:p w14:paraId="1C008922" w14:textId="77777777" w:rsidR="004640E7" w:rsidRDefault="004640E7" w:rsidP="0035360B"/>
          <w:p w14:paraId="5B9999D1" w14:textId="77777777" w:rsidR="000B2B04" w:rsidRDefault="000B2B04" w:rsidP="0035360B"/>
        </w:tc>
      </w:tr>
    </w:tbl>
    <w:p w14:paraId="04816A36" w14:textId="77777777" w:rsidR="000B2B04" w:rsidRPr="0061393C" w:rsidRDefault="000B2B04" w:rsidP="000B2B04"/>
    <w:p w14:paraId="73D44812" w14:textId="77777777" w:rsidR="004640E7" w:rsidRDefault="004640E7">
      <w:pPr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  <w:r>
        <w:lastRenderedPageBreak/>
        <w:br w:type="page"/>
      </w:r>
    </w:p>
    <w:p w14:paraId="31DDCC0E" w14:textId="77777777" w:rsidR="000B2B04" w:rsidRDefault="000B2B04" w:rsidP="000B2B04">
      <w:pPr>
        <w:pStyle w:val="berschrift2"/>
      </w:pPr>
      <w:r>
        <w:lastRenderedPageBreak/>
        <w:t>5.</w:t>
      </w:r>
      <w:r w:rsidRPr="008F6D25">
        <w:t xml:space="preserve"> Tag: </w:t>
      </w:r>
      <w:r w:rsidR="00062CE8">
        <w:t>dd</w:t>
      </w:r>
      <w:r w:rsidR="00062CE8" w:rsidRPr="008F6D25">
        <w:t>.</w:t>
      </w:r>
      <w:r w:rsidR="00062CE8">
        <w:t>mm</w:t>
      </w:r>
      <w:r w:rsidR="00062CE8" w:rsidRPr="008F6D25">
        <w:t>.</w:t>
      </w:r>
      <w:r w:rsidR="00062CE8">
        <w:t>yyyy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14:paraId="3CD9F376" w14:textId="77777777" w:rsidTr="00294FFB">
        <w:tc>
          <w:tcPr>
            <w:tcW w:w="9209" w:type="dxa"/>
            <w:tcBorders>
              <w:bottom w:val="single" w:sz="4" w:space="0" w:color="auto"/>
            </w:tcBorders>
          </w:tcPr>
          <w:p w14:paraId="24EA161F" w14:textId="77777777" w:rsidR="000B2B04" w:rsidRDefault="000B2B04" w:rsidP="0035360B">
            <w:pPr>
              <w:pStyle w:val="berschrift3"/>
            </w:pPr>
            <w:r>
              <w:t>Tätigkeiten</w:t>
            </w:r>
          </w:p>
          <w:p w14:paraId="435F5F5B" w14:textId="77777777"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14:paraId="4138A472" w14:textId="77777777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C1B3" w14:textId="77777777" w:rsidR="000B2B04" w:rsidRDefault="000B2B04" w:rsidP="0035360B"/>
          <w:p w14:paraId="77DC9C9B" w14:textId="77777777" w:rsidR="000B2B04" w:rsidRDefault="000B2B04" w:rsidP="0035360B"/>
          <w:p w14:paraId="6570E96E" w14:textId="77777777" w:rsidR="004640E7" w:rsidRDefault="004640E7" w:rsidP="0035360B"/>
          <w:p w14:paraId="37B81C5E" w14:textId="77777777" w:rsidR="00607D82" w:rsidRDefault="00607D82" w:rsidP="0035360B"/>
          <w:p w14:paraId="2D252235" w14:textId="77777777" w:rsidR="004640E7" w:rsidRDefault="004640E7" w:rsidP="0035360B"/>
          <w:p w14:paraId="049E1FDA" w14:textId="77777777" w:rsidR="000B2B04" w:rsidRDefault="000B2B04" w:rsidP="0035360B"/>
        </w:tc>
      </w:tr>
      <w:tr w:rsidR="000B2B04" w14:paraId="4628C6E0" w14:textId="77777777" w:rsidTr="00294FFB">
        <w:tc>
          <w:tcPr>
            <w:tcW w:w="9209" w:type="dxa"/>
            <w:tcBorders>
              <w:top w:val="single" w:sz="4" w:space="0" w:color="auto"/>
            </w:tcBorders>
          </w:tcPr>
          <w:p w14:paraId="3509705F" w14:textId="77777777" w:rsidR="000B2B04" w:rsidRDefault="000B2B04" w:rsidP="0035360B"/>
        </w:tc>
      </w:tr>
      <w:tr w:rsidR="000B2B04" w14:paraId="5B339CC7" w14:textId="77777777" w:rsidTr="0035360B">
        <w:tc>
          <w:tcPr>
            <w:tcW w:w="9209" w:type="dxa"/>
            <w:tcBorders>
              <w:bottom w:val="single" w:sz="4" w:space="0" w:color="auto"/>
            </w:tcBorders>
          </w:tcPr>
          <w:p w14:paraId="25625B77" w14:textId="77777777" w:rsidR="000B2B04" w:rsidRDefault="000B2B04" w:rsidP="0035360B">
            <w:pPr>
              <w:pStyle w:val="berschrift3"/>
            </w:pPr>
            <w:r>
              <w:t>Gelerntes</w:t>
            </w:r>
          </w:p>
          <w:p w14:paraId="495BA0C6" w14:textId="77777777"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14:paraId="057B82DF" w14:textId="77777777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57C1" w14:textId="77777777" w:rsidR="000B2B04" w:rsidRDefault="000B2B04" w:rsidP="0035360B"/>
          <w:p w14:paraId="68BD82AB" w14:textId="77777777" w:rsidR="000B2B04" w:rsidRDefault="000B2B04" w:rsidP="0035360B"/>
          <w:p w14:paraId="494AC81E" w14:textId="77777777" w:rsidR="000B2B04" w:rsidRDefault="000B2B04" w:rsidP="0035360B"/>
          <w:p w14:paraId="54EBF340" w14:textId="77777777" w:rsidR="004640E7" w:rsidRDefault="004640E7" w:rsidP="0035360B"/>
          <w:p w14:paraId="7ADFBB9B" w14:textId="77777777" w:rsidR="004640E7" w:rsidRDefault="004640E7" w:rsidP="0035360B"/>
          <w:p w14:paraId="742D35F2" w14:textId="77777777" w:rsidR="000B2B04" w:rsidRDefault="000B2B04" w:rsidP="0035360B"/>
        </w:tc>
      </w:tr>
    </w:tbl>
    <w:p w14:paraId="6E586586" w14:textId="77777777" w:rsidR="000B2B04" w:rsidRPr="0061393C" w:rsidRDefault="000B2B04" w:rsidP="0061393C"/>
    <w:p w14:paraId="503BAE94" w14:textId="77777777" w:rsidR="009A1B2C" w:rsidRDefault="009A1B2C" w:rsidP="0061393C">
      <w:pPr>
        <w:pStyle w:val="berschrift2"/>
      </w:pPr>
      <w:r>
        <w:t xml:space="preserve">Reflexion </w:t>
      </w:r>
      <w:r w:rsidR="0061393C">
        <w:t>- Handlungskompetenzen</w:t>
      </w:r>
    </w:p>
    <w:p w14:paraId="1CA548FF" w14:textId="77777777" w:rsidR="009A1B2C" w:rsidRDefault="00F8653F" w:rsidP="009A1B2C">
      <w:r>
        <w:t>Die Fragen sind</w:t>
      </w:r>
      <w:r w:rsidR="0061393C">
        <w:t xml:space="preserve"> in Be</w:t>
      </w:r>
      <w:r>
        <w:t>zug auf die Modulidentifikation zu beantworten.</w:t>
      </w:r>
    </w:p>
    <w:p w14:paraId="0BEE2154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Was habe ich gelernt?</w:t>
      </w:r>
    </w:p>
    <w:p w14:paraId="498139F4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Welche Situati</w:t>
      </w:r>
      <w:r w:rsidR="002D35BE">
        <w:t>onen/Aufgaben kann ich mit dem G</w:t>
      </w:r>
      <w:r>
        <w:t>elernten meiste</w:t>
      </w:r>
      <w:r w:rsidR="002D35BE">
        <w:t>r</w:t>
      </w:r>
      <w:r>
        <w:t>n?</w:t>
      </w:r>
    </w:p>
    <w:p w14:paraId="7D992672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fühle ich mich sicher, was kann ich gut?</w:t>
      </w:r>
    </w:p>
    <w:p w14:paraId="7764D753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fühle ich mich unsicher, was kann ich nicht so gut?</w:t>
      </w:r>
    </w:p>
    <w:p w14:paraId="72A58B5A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liegen besondere Stolpersteine verborgen?</w:t>
      </w:r>
    </w:p>
    <w:p w14:paraId="53DFF3CE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Was sind </w:t>
      </w:r>
      <w:r w:rsidR="002D35BE">
        <w:t xml:space="preserve">die </w:t>
      </w:r>
      <w:r>
        <w:t>Folgen bei Fehlern und Ungenauigkeiten?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B2B04" w14:paraId="6F76CE02" w14:textId="77777777" w:rsidTr="000B2B04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0645" w14:textId="77777777" w:rsidR="000B2B04" w:rsidRPr="00607D82" w:rsidRDefault="000B2B04" w:rsidP="00607D82"/>
          <w:p w14:paraId="76925623" w14:textId="77777777" w:rsidR="000B2B04" w:rsidRPr="00607D82" w:rsidRDefault="000B2B04" w:rsidP="00607D82"/>
          <w:p w14:paraId="66FF6B15" w14:textId="77777777" w:rsidR="004640E7" w:rsidRPr="00607D82" w:rsidRDefault="004640E7" w:rsidP="00607D82"/>
          <w:p w14:paraId="6FBBF3E5" w14:textId="77777777" w:rsidR="004640E7" w:rsidRPr="00607D82" w:rsidRDefault="004640E7" w:rsidP="00607D82"/>
          <w:p w14:paraId="18888E48" w14:textId="77777777" w:rsidR="004640E7" w:rsidRPr="00607D82" w:rsidRDefault="004640E7" w:rsidP="00607D82"/>
          <w:p w14:paraId="49C71DD2" w14:textId="77777777" w:rsidR="004640E7" w:rsidRPr="00607D82" w:rsidRDefault="004640E7" w:rsidP="00607D82"/>
          <w:p w14:paraId="76CFEDEF" w14:textId="77777777" w:rsidR="004640E7" w:rsidRPr="00607D82" w:rsidRDefault="004640E7" w:rsidP="00607D82"/>
          <w:p w14:paraId="21E7D234" w14:textId="77777777" w:rsidR="004640E7" w:rsidRPr="00607D82" w:rsidRDefault="004640E7" w:rsidP="00607D82"/>
          <w:p w14:paraId="5577C96A" w14:textId="77777777" w:rsidR="000B2B04" w:rsidRDefault="000B2B04" w:rsidP="000B2B04">
            <w:pPr>
              <w:spacing w:after="160" w:line="259" w:lineRule="auto"/>
            </w:pPr>
          </w:p>
        </w:tc>
      </w:tr>
    </w:tbl>
    <w:p w14:paraId="3BCA0F26" w14:textId="77777777" w:rsidR="000B2B04" w:rsidRDefault="000B2B04" w:rsidP="000B2B04">
      <w:pPr>
        <w:spacing w:after="160" w:line="259" w:lineRule="auto"/>
      </w:pPr>
    </w:p>
    <w:p w14:paraId="51B3F859" w14:textId="77777777" w:rsidR="00607D82" w:rsidRDefault="00607D82">
      <w:pPr>
        <w:spacing w:after="120" w:line="264" w:lineRule="auto"/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  <w:r>
        <w:br w:type="page"/>
      </w:r>
    </w:p>
    <w:p w14:paraId="004B5C7B" w14:textId="77777777" w:rsidR="0061393C" w:rsidRDefault="0061393C" w:rsidP="0061393C">
      <w:pPr>
        <w:pStyle w:val="berschrift2"/>
      </w:pPr>
      <w:r>
        <w:lastRenderedPageBreak/>
        <w:t>Reflexion – Praxisbezug</w:t>
      </w:r>
    </w:p>
    <w:p w14:paraId="66278E9B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Wo kann ich das </w:t>
      </w:r>
      <w:r w:rsidR="002D35BE">
        <w:t>G</w:t>
      </w:r>
      <w:r>
        <w:t>elernte in meinem Betrieb umsetzen?</w:t>
      </w:r>
    </w:p>
    <w:p w14:paraId="1696CBCB" w14:textId="77777777"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Wo liegen Unterschiede </w:t>
      </w:r>
      <w:r w:rsidR="000A702F">
        <w:t>vom</w:t>
      </w:r>
      <w:r>
        <w:t xml:space="preserve"> Gelernten </w:t>
      </w:r>
      <w:r w:rsidR="000A702F">
        <w:t xml:space="preserve">im </w:t>
      </w:r>
      <w:r>
        <w:t xml:space="preserve">üK </w:t>
      </w:r>
      <w:r w:rsidR="000A702F">
        <w:t>zur</w:t>
      </w:r>
      <w:r>
        <w:t xml:space="preserve"> Umsetzung </w:t>
      </w:r>
      <w:r w:rsidR="000A702F">
        <w:t xml:space="preserve">im </w:t>
      </w:r>
      <w:r>
        <w:t>Betrieb?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B2B04" w14:paraId="7A699D75" w14:textId="77777777" w:rsidTr="000B2B04">
        <w:tc>
          <w:tcPr>
            <w:tcW w:w="9062" w:type="dxa"/>
          </w:tcPr>
          <w:p w14:paraId="3214F9CC" w14:textId="77777777" w:rsidR="000B2B04" w:rsidRPr="00607D82" w:rsidRDefault="000B2B04" w:rsidP="00607D82"/>
          <w:p w14:paraId="69BFD2C9" w14:textId="77777777" w:rsidR="004640E7" w:rsidRPr="00607D82" w:rsidRDefault="004640E7" w:rsidP="00607D82"/>
          <w:p w14:paraId="7F065463" w14:textId="77777777" w:rsidR="004640E7" w:rsidRPr="00607D82" w:rsidRDefault="004640E7" w:rsidP="00607D82"/>
          <w:p w14:paraId="30E06555" w14:textId="77777777" w:rsidR="004640E7" w:rsidRPr="00607D82" w:rsidRDefault="004640E7" w:rsidP="00607D82"/>
          <w:p w14:paraId="2B9C4206" w14:textId="77777777" w:rsidR="004640E7" w:rsidRPr="00607D82" w:rsidRDefault="004640E7" w:rsidP="00607D82"/>
          <w:p w14:paraId="249DB959" w14:textId="77777777" w:rsidR="004640E7" w:rsidRPr="00607D82" w:rsidRDefault="004640E7" w:rsidP="00607D82"/>
          <w:p w14:paraId="51DC44A7" w14:textId="77777777" w:rsidR="004640E7" w:rsidRPr="00607D82" w:rsidRDefault="004640E7" w:rsidP="00607D82"/>
          <w:p w14:paraId="0A4292CA" w14:textId="77777777" w:rsidR="000B2B04" w:rsidRPr="00607D82" w:rsidRDefault="000B2B04" w:rsidP="00607D82"/>
          <w:p w14:paraId="3705F3E0" w14:textId="77777777" w:rsidR="000B2B04" w:rsidRDefault="000B2B04" w:rsidP="000B2B04">
            <w:pPr>
              <w:spacing w:after="160" w:line="259" w:lineRule="auto"/>
            </w:pPr>
          </w:p>
        </w:tc>
      </w:tr>
    </w:tbl>
    <w:p w14:paraId="40CA7D7A" w14:textId="77777777" w:rsidR="000B2B04" w:rsidRDefault="000B2B04" w:rsidP="000B2B04">
      <w:pPr>
        <w:spacing w:after="160" w:line="259" w:lineRule="auto"/>
      </w:pPr>
    </w:p>
    <w:sectPr w:rsidR="000B2B04" w:rsidSect="00467622">
      <w:headerReference w:type="default" r:id="rId11"/>
      <w:footerReference w:type="default" r:id="rId12"/>
      <w:headerReference w:type="first" r:id="rId13"/>
      <w:pgSz w:w="11906" w:h="16838" w:code="9"/>
      <w:pgMar w:top="2693" w:right="1418" w:bottom="1843" w:left="1418" w:header="703" w:footer="56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1A1A8" w14:textId="77777777" w:rsidR="00467622" w:rsidRDefault="00467622" w:rsidP="00D80DC6">
      <w:r>
        <w:separator/>
      </w:r>
    </w:p>
  </w:endnote>
  <w:endnote w:type="continuationSeparator" w:id="0">
    <w:p w14:paraId="303DE334" w14:textId="77777777" w:rsidR="00467622" w:rsidRDefault="00467622" w:rsidP="00D8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B7767" w14:textId="77777777"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ICT-Berufsbildung Bern, Kurssekretariat</w:t>
    </w:r>
  </w:p>
  <w:p w14:paraId="02A072CE" w14:textId="77777777"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c/o ICT Berufsbildungscenter AG</w:t>
    </w:r>
  </w:p>
  <w:p w14:paraId="6060E7C8" w14:textId="77777777"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Bahnhöheweg 70, CH-3018 Bern</w:t>
    </w:r>
  </w:p>
  <w:p w14:paraId="00A8BE2D" w14:textId="77777777"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Telefon +41 31 998 99 80</w:t>
    </w:r>
  </w:p>
  <w:p w14:paraId="649478A5" w14:textId="77777777"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uek@ict-berufsbildung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  <w:p w14:paraId="2EE549E7" w14:textId="77777777" w:rsidR="00CC0608" w:rsidRPr="00607D82" w:rsidRDefault="000702AD" w:rsidP="00062CE8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www.ict-berufsbildung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C51B4" w14:textId="77777777" w:rsidR="00467622" w:rsidRDefault="00467622" w:rsidP="00D80DC6">
      <w:r>
        <w:separator/>
      </w:r>
    </w:p>
  </w:footnote>
  <w:footnote w:type="continuationSeparator" w:id="0">
    <w:p w14:paraId="53F389B2" w14:textId="77777777" w:rsidR="00467622" w:rsidRDefault="00467622" w:rsidP="00D80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A33C8" w14:textId="77777777" w:rsidR="00581578" w:rsidRPr="00E2207B" w:rsidRDefault="00581578" w:rsidP="00581578">
    <w:pPr>
      <w:jc w:val="right"/>
    </w:pPr>
    <w:r w:rsidRPr="00F8653F">
      <w:rPr>
        <w:noProof/>
        <w:lang w:eastAsia="de-CH"/>
      </w:rPr>
      <w:drawing>
        <wp:inline distT="0" distB="0" distL="0" distR="0" wp14:anchorId="44522502" wp14:editId="1E62898E">
          <wp:extent cx="1046521" cy="972000"/>
          <wp:effectExtent l="0" t="0" r="1270" b="0"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8A92B" w14:textId="77777777" w:rsidR="00A06119" w:rsidRDefault="00A06119">
    <w:pPr>
      <w:pStyle w:val="Kopfzeile"/>
    </w:pPr>
    <w:r>
      <w:rPr>
        <w:noProof/>
        <w:lang w:eastAsia="de-CH"/>
      </w:rPr>
      <w:drawing>
        <wp:inline distT="0" distB="0" distL="0" distR="0" wp14:anchorId="4543DF88" wp14:editId="57E3412B">
          <wp:extent cx="1046521" cy="972000"/>
          <wp:effectExtent l="0" t="0" r="1270" b="0"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D2A8C"/>
    <w:multiLevelType w:val="hybridMultilevel"/>
    <w:tmpl w:val="0FDCA80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7E53"/>
    <w:multiLevelType w:val="hybridMultilevel"/>
    <w:tmpl w:val="D3306A44"/>
    <w:lvl w:ilvl="0" w:tplc="6192AD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441B5"/>
    <w:multiLevelType w:val="hybridMultilevel"/>
    <w:tmpl w:val="EDA80864"/>
    <w:lvl w:ilvl="0" w:tplc="0584E53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D1351"/>
    <w:multiLevelType w:val="hybridMultilevel"/>
    <w:tmpl w:val="1EC02E3A"/>
    <w:lvl w:ilvl="0" w:tplc="CC0C7C3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E4448"/>
    <w:multiLevelType w:val="hybridMultilevel"/>
    <w:tmpl w:val="90D82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B33A2"/>
    <w:multiLevelType w:val="hybridMultilevel"/>
    <w:tmpl w:val="2996EB9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6E353A"/>
    <w:multiLevelType w:val="hybridMultilevel"/>
    <w:tmpl w:val="71E847B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24D21"/>
    <w:multiLevelType w:val="hybridMultilevel"/>
    <w:tmpl w:val="32821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E600F"/>
    <w:multiLevelType w:val="hybridMultilevel"/>
    <w:tmpl w:val="C136BCB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211BB"/>
    <w:multiLevelType w:val="hybridMultilevel"/>
    <w:tmpl w:val="A6FCC35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B2E77"/>
    <w:multiLevelType w:val="hybridMultilevel"/>
    <w:tmpl w:val="80A4B8A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E041A"/>
    <w:multiLevelType w:val="hybridMultilevel"/>
    <w:tmpl w:val="F9E0A60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017C4"/>
    <w:multiLevelType w:val="hybridMultilevel"/>
    <w:tmpl w:val="BBECDA3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247908">
    <w:abstractNumId w:val="6"/>
  </w:num>
  <w:num w:numId="2" w16cid:durableId="347801411">
    <w:abstractNumId w:val="3"/>
  </w:num>
  <w:num w:numId="3" w16cid:durableId="1110584356">
    <w:abstractNumId w:val="0"/>
  </w:num>
  <w:num w:numId="4" w16cid:durableId="1795710442">
    <w:abstractNumId w:val="10"/>
  </w:num>
  <w:num w:numId="5" w16cid:durableId="546335306">
    <w:abstractNumId w:val="11"/>
  </w:num>
  <w:num w:numId="6" w16cid:durableId="339895088">
    <w:abstractNumId w:val="2"/>
  </w:num>
  <w:num w:numId="7" w16cid:durableId="616986727">
    <w:abstractNumId w:val="12"/>
  </w:num>
  <w:num w:numId="8" w16cid:durableId="2105834540">
    <w:abstractNumId w:val="1"/>
  </w:num>
  <w:num w:numId="9" w16cid:durableId="1911650631">
    <w:abstractNumId w:val="7"/>
  </w:num>
  <w:num w:numId="10" w16cid:durableId="1617256040">
    <w:abstractNumId w:val="4"/>
  </w:num>
  <w:num w:numId="11" w16cid:durableId="1696728548">
    <w:abstractNumId w:val="9"/>
  </w:num>
  <w:num w:numId="12" w16cid:durableId="464391492">
    <w:abstractNumId w:val="5"/>
  </w:num>
  <w:num w:numId="13" w16cid:durableId="17196197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49"/>
    <w:rsid w:val="00006FA8"/>
    <w:rsid w:val="00055E90"/>
    <w:rsid w:val="00062CE8"/>
    <w:rsid w:val="000702AD"/>
    <w:rsid w:val="00081D48"/>
    <w:rsid w:val="00094C9E"/>
    <w:rsid w:val="000A702F"/>
    <w:rsid w:val="000B2B04"/>
    <w:rsid w:val="000D63EF"/>
    <w:rsid w:val="000E2121"/>
    <w:rsid w:val="00103715"/>
    <w:rsid w:val="0011300F"/>
    <w:rsid w:val="0012138C"/>
    <w:rsid w:val="001756C4"/>
    <w:rsid w:val="001B6B73"/>
    <w:rsid w:val="00217413"/>
    <w:rsid w:val="00262A04"/>
    <w:rsid w:val="00284716"/>
    <w:rsid w:val="00294FFB"/>
    <w:rsid w:val="002A5353"/>
    <w:rsid w:val="002D35BE"/>
    <w:rsid w:val="002D7B9D"/>
    <w:rsid w:val="00325B49"/>
    <w:rsid w:val="003D3D4F"/>
    <w:rsid w:val="004358E8"/>
    <w:rsid w:val="004640E7"/>
    <w:rsid w:val="00467622"/>
    <w:rsid w:val="004B4A63"/>
    <w:rsid w:val="004C50FC"/>
    <w:rsid w:val="004F3E98"/>
    <w:rsid w:val="00522BC1"/>
    <w:rsid w:val="00541398"/>
    <w:rsid w:val="005463B3"/>
    <w:rsid w:val="00570EC1"/>
    <w:rsid w:val="00581578"/>
    <w:rsid w:val="005847DF"/>
    <w:rsid w:val="005B521D"/>
    <w:rsid w:val="005E35EB"/>
    <w:rsid w:val="00607D82"/>
    <w:rsid w:val="0061393C"/>
    <w:rsid w:val="00641F4A"/>
    <w:rsid w:val="00685218"/>
    <w:rsid w:val="00721183"/>
    <w:rsid w:val="007426E7"/>
    <w:rsid w:val="00760C1F"/>
    <w:rsid w:val="00783FA5"/>
    <w:rsid w:val="00801C92"/>
    <w:rsid w:val="00887BB3"/>
    <w:rsid w:val="008D4ECD"/>
    <w:rsid w:val="00906A8C"/>
    <w:rsid w:val="00940651"/>
    <w:rsid w:val="009A1B2C"/>
    <w:rsid w:val="009A2FD7"/>
    <w:rsid w:val="00A04B3B"/>
    <w:rsid w:val="00A06119"/>
    <w:rsid w:val="00A25148"/>
    <w:rsid w:val="00A3394E"/>
    <w:rsid w:val="00A42B03"/>
    <w:rsid w:val="00A50494"/>
    <w:rsid w:val="00A83E74"/>
    <w:rsid w:val="00AA4D98"/>
    <w:rsid w:val="00B11B4B"/>
    <w:rsid w:val="00B31A2C"/>
    <w:rsid w:val="00B37FBC"/>
    <w:rsid w:val="00BB0EE1"/>
    <w:rsid w:val="00BC4CD0"/>
    <w:rsid w:val="00C336B2"/>
    <w:rsid w:val="00C66630"/>
    <w:rsid w:val="00CA3356"/>
    <w:rsid w:val="00CC0608"/>
    <w:rsid w:val="00CF000D"/>
    <w:rsid w:val="00D13329"/>
    <w:rsid w:val="00D218AF"/>
    <w:rsid w:val="00D43A2C"/>
    <w:rsid w:val="00D803C4"/>
    <w:rsid w:val="00D80DC6"/>
    <w:rsid w:val="00D83C9F"/>
    <w:rsid w:val="00DA7468"/>
    <w:rsid w:val="00E43DFD"/>
    <w:rsid w:val="00E70757"/>
    <w:rsid w:val="00F3183B"/>
    <w:rsid w:val="00F8653F"/>
    <w:rsid w:val="00FD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F011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7D82"/>
    <w:pPr>
      <w:spacing w:after="0" w:line="240" w:lineRule="auto"/>
    </w:pPr>
    <w:rPr>
      <w:rFonts w:ascii="Calibri" w:hAnsi="Calibri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63B3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63B3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63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6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63B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99BDD" w:themeColor="text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63B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63B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63B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099BDD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63B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463B3"/>
    <w:pPr>
      <w:contextualSpacing/>
    </w:pPr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63B3"/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63B3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5463B3"/>
    <w:rPr>
      <w:i/>
      <w:iCs/>
    </w:rPr>
  </w:style>
  <w:style w:type="character" w:styleId="Fett">
    <w:name w:val="Strong"/>
    <w:basedOn w:val="Absatz-Standardschriftart"/>
    <w:uiPriority w:val="22"/>
    <w:qFormat/>
    <w:rsid w:val="005463B3"/>
    <w:rPr>
      <w:b/>
      <w:bCs/>
    </w:rPr>
  </w:style>
  <w:style w:type="paragraph" w:styleId="Listenabsatz">
    <w:name w:val="List Paragraph"/>
    <w:basedOn w:val="Standard"/>
    <w:uiPriority w:val="34"/>
    <w:qFormat/>
    <w:rsid w:val="0012138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3394E"/>
    <w:rPr>
      <w:color w:val="005DBA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3394E"/>
    <w:rPr>
      <w:color w:val="6C606A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rsid w:val="00C66630"/>
    <w:pPr>
      <w:jc w:val="right"/>
    </w:pPr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C66630"/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80DC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80DC6"/>
  </w:style>
  <w:style w:type="character" w:customStyle="1" w:styleId="berschrift2Zchn">
    <w:name w:val="Überschrift 2 Zchn"/>
    <w:basedOn w:val="Absatz-Standardschriftart"/>
    <w:link w:val="berschrift2"/>
    <w:uiPriority w:val="9"/>
    <w:rsid w:val="005463B3"/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63B3"/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63B3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63B3"/>
    <w:rPr>
      <w:rFonts w:asciiTheme="majorHAnsi" w:eastAsiaTheme="majorEastAsia" w:hAnsiTheme="majorHAnsi" w:cstheme="majorBidi"/>
      <w:color w:val="099BDD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63B3"/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63B3"/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63B3"/>
    <w:rPr>
      <w:rFonts w:asciiTheme="majorHAnsi" w:eastAsiaTheme="majorEastAsia" w:hAnsiTheme="majorHAnsi" w:cstheme="majorBidi"/>
      <w:b/>
      <w:bCs/>
      <w:color w:val="099BDD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63B3"/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463B3"/>
    <w:rPr>
      <w:b/>
      <w:bCs/>
      <w:smallCaps/>
      <w:color w:val="757575" w:themeColor="text1" w:themeTint="A6"/>
      <w:spacing w:val="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63B3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63B3"/>
    <w:rPr>
      <w:rFonts w:asciiTheme="majorHAnsi" w:eastAsiaTheme="majorEastAsia" w:hAnsiTheme="majorHAnsi" w:cstheme="majorBidi"/>
      <w:sz w:val="24"/>
      <w:szCs w:val="24"/>
    </w:rPr>
  </w:style>
  <w:style w:type="paragraph" w:styleId="KeinLeerraum">
    <w:name w:val="No Spacing"/>
    <w:link w:val="KeinLeerraumZchn"/>
    <w:uiPriority w:val="1"/>
    <w:qFormat/>
    <w:rsid w:val="005463B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463B3"/>
    <w:pPr>
      <w:spacing w:before="160"/>
      <w:ind w:left="720" w:right="720"/>
    </w:pPr>
    <w:rPr>
      <w:i/>
      <w:iCs/>
      <w:color w:val="60606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63B3"/>
    <w:rPr>
      <w:i/>
      <w:iCs/>
      <w:color w:val="60606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63B3"/>
    <w:pPr>
      <w:pBdr>
        <w:left w:val="single" w:sz="18" w:space="12" w:color="FFC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63B3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5463B3"/>
    <w:rPr>
      <w:i/>
      <w:iCs/>
      <w:color w:val="60606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463B3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463B3"/>
    <w:rPr>
      <w:smallCaps/>
      <w:color w:val="606060" w:themeColor="text1" w:themeTint="BF"/>
      <w:u w:val="single" w:color="959595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463B3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463B3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63B3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06119"/>
  </w:style>
  <w:style w:type="paragraph" w:customStyle="1" w:styleId="IPA-Tabelle">
    <w:name w:val="IPA-Tabelle"/>
    <w:basedOn w:val="Standard"/>
    <w:rsid w:val="009A1B2C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rFonts w:ascii="Arial" w:eastAsia="Times New Roman" w:hAnsi="Arial" w:cs="Times New Roman"/>
      <w:szCs w:val="24"/>
    </w:rPr>
  </w:style>
  <w:style w:type="paragraph" w:customStyle="1" w:styleId="IPA-Tabellentitel">
    <w:name w:val="IPA-Tabellentitel"/>
    <w:basedOn w:val="IPA-Tabelle"/>
    <w:next w:val="IPA-Tabelle"/>
    <w:rsid w:val="009A1B2C"/>
    <w:rPr>
      <w:b/>
      <w:bCs/>
    </w:rPr>
  </w:style>
  <w:style w:type="table" w:styleId="Tabellenraster">
    <w:name w:val="Table Grid"/>
    <w:basedOn w:val="NormaleTabelle"/>
    <w:uiPriority w:val="59"/>
    <w:rsid w:val="00BC4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mithellemGitternetz1">
    <w:name w:val="Tabelle mit hellem Gitternetz1"/>
    <w:basedOn w:val="NormaleTabelle"/>
    <w:uiPriority w:val="40"/>
    <w:rsid w:val="00BC4C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2A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hris\Downloads\No&#235;l_Choffat_Lernjournal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erbund">
  <a:themeElements>
    <a:clrScheme name="Verbun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Verbun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erbun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3C5A05F1C6E34A8D3DFA93810059EE" ma:contentTypeVersion="3" ma:contentTypeDescription="Ein neues Dokument erstellen." ma:contentTypeScope="" ma:versionID="988b69ef20edf86a4d9f2bd74c3e8d1b">
  <xsd:schema xmlns:xsd="http://www.w3.org/2001/XMLSchema" xmlns:xs="http://www.w3.org/2001/XMLSchema" xmlns:p="http://schemas.microsoft.com/office/2006/metadata/properties" xmlns:ns2="4ed62d38-a7f3-402f-8acf-6269b42cbf9a" targetNamespace="http://schemas.microsoft.com/office/2006/metadata/properties" ma:root="true" ma:fieldsID="079f47a730846bb4c43cff157da6381e" ns2:_="">
    <xsd:import namespace="4ed62d38-a7f3-402f-8acf-6269b42cbf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62d38-a7f3-402f-8acf-6269b42cbf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8119CD-EA9E-4899-A984-24867ECC2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d62d38-a7f3-402f-8acf-6269b42cb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CE84CF-A754-4C4D-ABC8-58C00C06E0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71A211-4055-4437-9C80-B125F3B196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Noël_Choffat_Lernjournal.dotx</Template>
  <TotalTime>0</TotalTime>
  <Pages>5</Pages>
  <Words>404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Lernjournal üK</vt:lpstr>
    </vt:vector>
  </TitlesOfParts>
  <Manager/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Lernjournal üK</dc:title>
  <dc:subject/>
  <dc:creator/>
  <cp:lastModifiedBy/>
  <cp:revision>1</cp:revision>
  <dcterms:created xsi:type="dcterms:W3CDTF">2024-05-06T14:48:00Z</dcterms:created>
  <dcterms:modified xsi:type="dcterms:W3CDTF">2024-05-13T14:52:00Z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0x010100513C5A05F1C6E34A8D3DFA93810059EE</vt:lpwstr>
  </property>
</Properties>
</file>